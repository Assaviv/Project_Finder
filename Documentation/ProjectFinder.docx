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3BF" w:rsidRPr="00F67D3A" w:rsidRDefault="00A960A6" w:rsidP="007D5AC1">
      <w:r>
        <w:rPr>
          <w:noProof/>
          <w:lang w:eastAsia="en-US" w:bidi="he-IL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-80645</wp:posOffset>
            </wp:positionH>
            <wp:positionV relativeFrom="paragraph">
              <wp:posOffset>-739140</wp:posOffset>
            </wp:positionV>
            <wp:extent cx="7759065" cy="10972800"/>
            <wp:effectExtent l="0" t="0" r="0" b="0"/>
            <wp:wrapNone/>
            <wp:docPr id="284" name="תמונה 28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065" cy="1097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F0441F" w:rsidP="00F0441F">
      <w:pPr>
        <w:tabs>
          <w:tab w:val="left" w:pos="3153"/>
        </w:tabs>
      </w:pPr>
      <w:r w:rsidRPr="00F67D3A">
        <w:tab/>
      </w:r>
    </w:p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A960A6" w:rsidP="007D5AC1">
      <w:r>
        <w:rPr>
          <w:noProof/>
          <w:color w:val="333333"/>
          <w:lang w:eastAsia="en-US" w:bidi="he-IL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ge">
                  <wp:posOffset>5029200</wp:posOffset>
                </wp:positionV>
                <wp:extent cx="5207000" cy="1485900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77ADB" w:rsidRPr="00EF3F37" w:rsidRDefault="00AF7E94" w:rsidP="00B827F7">
                            <w:pPr>
                              <w:pStyle w:val="MyHeadtitle"/>
                              <w:jc w:val="center"/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sz w:val="56"/>
                                <w:szCs w:val="56"/>
                              </w:rPr>
                              <w:t>Project finder</w:t>
                            </w:r>
                          </w:p>
                          <w:p w:rsidR="004F6FD5" w:rsidRPr="00EF3F37" w:rsidRDefault="00AF7E94" w:rsidP="00B827F7">
                            <w:pPr>
                              <w:pStyle w:val="Mysubhead"/>
                              <w:jc w:val="center"/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sz w:val="56"/>
                                <w:szCs w:val="56"/>
                              </w:rPr>
                              <w:t>Project by: Aviv Ass</w:t>
                            </w:r>
                            <w:r w:rsidR="001040E6"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sz w:val="56"/>
                                <w:szCs w:val="56"/>
                              </w:rPr>
                              <w:t>a</w:t>
                            </w:r>
                            <w:r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sz w:val="56"/>
                                <w:szCs w:val="56"/>
                              </w:rPr>
                              <w:t>yag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2pt;margin-top:396pt;width:410pt;height:117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277ADB" w:rsidRPr="00EF3F37" w:rsidRDefault="00AF7E94" w:rsidP="00B827F7">
                      <w:pPr>
                        <w:pStyle w:val="MyHeadtitle"/>
                        <w:jc w:val="center"/>
                        <w:rPr>
                          <w:rStyle w:val="sowc"/>
                          <w:rFonts w:ascii="Futura LT Book" w:hAnsi="Futura LT Book" w:cs="Times New Roman"/>
                          <w:b w:val="0"/>
                          <w:sz w:val="56"/>
                          <w:szCs w:val="56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sz w:val="56"/>
                          <w:szCs w:val="56"/>
                        </w:rPr>
                        <w:t>Project finder</w:t>
                      </w:r>
                    </w:p>
                    <w:p w:rsidR="004F6FD5" w:rsidRPr="00EF3F37" w:rsidRDefault="00AF7E94" w:rsidP="00B827F7">
                      <w:pPr>
                        <w:pStyle w:val="Mysubhead"/>
                        <w:jc w:val="center"/>
                        <w:rPr>
                          <w:rStyle w:val="sowc"/>
                          <w:rFonts w:ascii="Futura LT Book" w:hAnsi="Futura LT Book" w:cs="Times New Roman"/>
                          <w:b w:val="0"/>
                          <w:sz w:val="56"/>
                          <w:szCs w:val="56"/>
                        </w:rPr>
                      </w:pPr>
                      <w:r>
                        <w:rPr>
                          <w:rStyle w:val="sowc"/>
                          <w:rFonts w:ascii="Futura LT Book" w:hAnsi="Futura LT Book" w:cs="Times New Roman"/>
                          <w:b w:val="0"/>
                          <w:sz w:val="56"/>
                          <w:szCs w:val="56"/>
                        </w:rPr>
                        <w:t>Project by: Aviv Ass</w:t>
                      </w:r>
                      <w:r w:rsidR="001040E6">
                        <w:rPr>
                          <w:rStyle w:val="sowc"/>
                          <w:rFonts w:ascii="Futura LT Book" w:hAnsi="Futura LT Book" w:cs="Times New Roman"/>
                          <w:b w:val="0"/>
                          <w:sz w:val="56"/>
                          <w:szCs w:val="56"/>
                        </w:rPr>
                        <w:t>a</w:t>
                      </w:r>
                      <w:r>
                        <w:rPr>
                          <w:rStyle w:val="sowc"/>
                          <w:rFonts w:ascii="Futura LT Book" w:hAnsi="Futura LT Book" w:cs="Times New Roman"/>
                          <w:b w:val="0"/>
                          <w:sz w:val="56"/>
                          <w:szCs w:val="56"/>
                        </w:rPr>
                        <w:t>yag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en-US" w:bidi="he-IL"/>
        </w:rPr>
        <mc:AlternateContent>
          <mc:Choice Requires="wps">
            <w:drawing>
              <wp:anchor distT="36576" distB="36576" distL="36576" distR="36576" simplePos="0" relativeHeight="251657728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ge">
                  <wp:posOffset>6743700</wp:posOffset>
                </wp:positionV>
                <wp:extent cx="5232400" cy="2171700"/>
                <wp:effectExtent l="0" t="0" r="0" b="0"/>
                <wp:wrapNone/>
                <wp:docPr id="7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250EE" w:rsidRPr="001511BD" w:rsidRDefault="00AF7E94" w:rsidP="00B250EE">
                            <w:pPr>
                              <w:pStyle w:val="MyHeadtitle"/>
                              <w:rPr>
                                <w:rFonts w:cs="Times New Roman"/>
                                <w:color w:val="333333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color w:val="333333"/>
                                <w:sz w:val="26"/>
                                <w:szCs w:val="26"/>
                              </w:rPr>
                              <w:t xml:space="preserve">Project finder is built for the cloud platform including many </w:t>
                            </w:r>
                            <w:r w:rsidR="001040E6">
                              <w:rPr>
                                <w:rFonts w:cs="Times New Roman"/>
                                <w:color w:val="333333"/>
                                <w:sz w:val="26"/>
                                <w:szCs w:val="26"/>
                              </w:rPr>
                              <w:t>micro</w:t>
                            </w:r>
                            <w:r w:rsidR="0011292B">
                              <w:rPr>
                                <w:rFonts w:cs="Times New Roman"/>
                                <w:color w:val="333333"/>
                                <w:sz w:val="26"/>
                                <w:szCs w:val="26"/>
                              </w:rPr>
                              <w:t>-</w:t>
                            </w:r>
                            <w:r w:rsidR="001040E6">
                              <w:rPr>
                                <w:rFonts w:cs="Times New Roman"/>
                                <w:color w:val="333333"/>
                                <w:sz w:val="26"/>
                                <w:szCs w:val="26"/>
                              </w:rPr>
                              <w:t>services</w:t>
                            </w:r>
                            <w:r>
                              <w:rPr>
                                <w:rFonts w:cs="Times New Roman"/>
                                <w:color w:val="333333"/>
                                <w:sz w:val="26"/>
                                <w:szCs w:val="26"/>
                              </w:rPr>
                              <w:t xml:space="preserve"> which provides a strong backend and a bonus of possible frontend. That platform </w:t>
                            </w:r>
                            <w:r w:rsidR="001040E6">
                              <w:rPr>
                                <w:rFonts w:cs="Times New Roman"/>
                                <w:color w:val="333333"/>
                                <w:sz w:val="26"/>
                                <w:szCs w:val="26"/>
                              </w:rPr>
                              <w:t>meant</w:t>
                            </w:r>
                            <w:r>
                              <w:rPr>
                                <w:rFonts w:cs="Times New Roman"/>
                                <w:color w:val="333333"/>
                                <w:sz w:val="26"/>
                                <w:szCs w:val="26"/>
                              </w:rPr>
                              <w:t xml:space="preserve"> to </w:t>
                            </w:r>
                            <w:r w:rsidR="001040E6">
                              <w:rPr>
                                <w:rFonts w:cs="Times New Roman"/>
                                <w:color w:val="333333"/>
                                <w:sz w:val="26"/>
                                <w:szCs w:val="26"/>
                              </w:rPr>
                              <w:t>solve</w:t>
                            </w:r>
                            <w:r>
                              <w:rPr>
                                <w:rFonts w:cs="Times New Roman"/>
                                <w:color w:val="333333"/>
                                <w:sz w:val="26"/>
                                <w:szCs w:val="26"/>
                              </w:rPr>
                              <w:t xml:space="preserve"> a problem that many programmers get stuck on. In the project finder you will </w:t>
                            </w:r>
                            <w:r w:rsidR="00A960A6">
                              <w:rPr>
                                <w:rFonts w:cs="Times New Roman"/>
                                <w:color w:val="333333"/>
                                <w:sz w:val="26"/>
                                <w:szCs w:val="26"/>
                              </w:rPr>
                              <w:t xml:space="preserve">be able to search a project of your interest and choose between several parameters like difficulty, knowledge and </w:t>
                            </w:r>
                            <w:r w:rsidR="001040E6">
                              <w:rPr>
                                <w:rFonts w:cs="Times New Roman"/>
                                <w:color w:val="333333"/>
                                <w:sz w:val="26"/>
                                <w:szCs w:val="26"/>
                              </w:rPr>
                              <w:t>technologies</w:t>
                            </w:r>
                            <w:r w:rsidR="00A960A6">
                              <w:rPr>
                                <w:rFonts w:cs="Times New Roman"/>
                                <w:color w:val="333333"/>
                                <w:sz w:val="26"/>
                                <w:szCs w:val="26"/>
                              </w:rPr>
                              <w:t xml:space="preserve"> or even insert your own project for other users use.</w:t>
                            </w:r>
                          </w:p>
                          <w:p w:rsidR="00B250EE" w:rsidRPr="001511BD" w:rsidRDefault="00B250EE" w:rsidP="00B250EE">
                            <w:pPr>
                              <w:pStyle w:val="MyHeadtitle"/>
                              <w:rPr>
                                <w:rFonts w:cs="Times New Roman"/>
                                <w:color w:val="333333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5" o:spid="_x0000_s1027" type="#_x0000_t202" style="position:absolute;margin-left:92pt;margin-top:531pt;width:412pt;height:171pt;z-index:2516577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" filled="f" fillcolor="#fffffe" stroked="f" strokecolor="#212120" insetpen="t">
                <v:textbox inset="2.88pt,2.88pt,2.88pt,2.88pt">
                  <w:txbxContent>
                    <w:p w:rsidR="00B250EE" w:rsidRPr="001511BD" w:rsidRDefault="00AF7E94" w:rsidP="00B250EE">
                      <w:pPr>
                        <w:pStyle w:val="MyHeadtitle"/>
                        <w:rPr>
                          <w:rFonts w:cs="Times New Roman"/>
                          <w:color w:val="333333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color w:val="333333"/>
                          <w:sz w:val="26"/>
                          <w:szCs w:val="26"/>
                        </w:rPr>
                        <w:t xml:space="preserve">Project finder is built for the cloud platform including many </w:t>
                      </w:r>
                      <w:r w:rsidR="001040E6">
                        <w:rPr>
                          <w:rFonts w:cs="Times New Roman"/>
                          <w:color w:val="333333"/>
                          <w:sz w:val="26"/>
                          <w:szCs w:val="26"/>
                        </w:rPr>
                        <w:t>micro</w:t>
                      </w:r>
                      <w:r w:rsidR="0011292B">
                        <w:rPr>
                          <w:rFonts w:cs="Times New Roman"/>
                          <w:color w:val="333333"/>
                          <w:sz w:val="26"/>
                          <w:szCs w:val="26"/>
                        </w:rPr>
                        <w:t>-</w:t>
                      </w:r>
                      <w:r w:rsidR="001040E6">
                        <w:rPr>
                          <w:rFonts w:cs="Times New Roman"/>
                          <w:color w:val="333333"/>
                          <w:sz w:val="26"/>
                          <w:szCs w:val="26"/>
                        </w:rPr>
                        <w:t>services</w:t>
                      </w:r>
                      <w:r>
                        <w:rPr>
                          <w:rFonts w:cs="Times New Roman"/>
                          <w:color w:val="333333"/>
                          <w:sz w:val="26"/>
                          <w:szCs w:val="26"/>
                        </w:rPr>
                        <w:t xml:space="preserve"> which provides a strong backend and a bonus of possible frontend. That platform </w:t>
                      </w:r>
                      <w:r w:rsidR="001040E6">
                        <w:rPr>
                          <w:rFonts w:cs="Times New Roman"/>
                          <w:color w:val="333333"/>
                          <w:sz w:val="26"/>
                          <w:szCs w:val="26"/>
                        </w:rPr>
                        <w:t>meant</w:t>
                      </w:r>
                      <w:r>
                        <w:rPr>
                          <w:rFonts w:cs="Times New Roman"/>
                          <w:color w:val="333333"/>
                          <w:sz w:val="26"/>
                          <w:szCs w:val="26"/>
                        </w:rPr>
                        <w:t xml:space="preserve"> to </w:t>
                      </w:r>
                      <w:r w:rsidR="001040E6">
                        <w:rPr>
                          <w:rFonts w:cs="Times New Roman"/>
                          <w:color w:val="333333"/>
                          <w:sz w:val="26"/>
                          <w:szCs w:val="26"/>
                        </w:rPr>
                        <w:t>solve</w:t>
                      </w:r>
                      <w:r>
                        <w:rPr>
                          <w:rFonts w:cs="Times New Roman"/>
                          <w:color w:val="333333"/>
                          <w:sz w:val="26"/>
                          <w:szCs w:val="26"/>
                        </w:rPr>
                        <w:t xml:space="preserve"> a problem that many programmers get stuck on. In the project finder you will </w:t>
                      </w:r>
                      <w:r w:rsidR="00A960A6">
                        <w:rPr>
                          <w:rFonts w:cs="Times New Roman"/>
                          <w:color w:val="333333"/>
                          <w:sz w:val="26"/>
                          <w:szCs w:val="26"/>
                        </w:rPr>
                        <w:t xml:space="preserve">be able to search a project of your interest and choose between several parameters like difficulty, knowledge and </w:t>
                      </w:r>
                      <w:r w:rsidR="001040E6">
                        <w:rPr>
                          <w:rFonts w:cs="Times New Roman"/>
                          <w:color w:val="333333"/>
                          <w:sz w:val="26"/>
                          <w:szCs w:val="26"/>
                        </w:rPr>
                        <w:t>technologies</w:t>
                      </w:r>
                      <w:r w:rsidR="00A960A6">
                        <w:rPr>
                          <w:rFonts w:cs="Times New Roman"/>
                          <w:color w:val="333333"/>
                          <w:sz w:val="26"/>
                          <w:szCs w:val="26"/>
                        </w:rPr>
                        <w:t xml:space="preserve"> or even insert your own project for other users use.</w:t>
                      </w:r>
                    </w:p>
                    <w:p w:rsidR="00B250EE" w:rsidRPr="001511BD" w:rsidRDefault="00B250EE" w:rsidP="00B250EE">
                      <w:pPr>
                        <w:pStyle w:val="MyHeadtitle"/>
                        <w:rPr>
                          <w:rFonts w:cs="Times New Roman"/>
                          <w:color w:val="333333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A73BF" w:rsidRPr="00F67D3A" w:rsidRDefault="004A73BF" w:rsidP="004A73BF">
      <w:pPr>
        <w:pStyle w:val="My"/>
        <w:jc w:val="right"/>
        <w:rPr>
          <w:rStyle w:val="sowc"/>
          <w:color w:val="333333"/>
          <w:lang w:val="en-US"/>
        </w:rPr>
      </w:pPr>
    </w:p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1040E6" w:rsidRDefault="001040E6" w:rsidP="007D5AC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6E23724" wp14:editId="3F6A4B3A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315200" cy="8126730"/>
                <wp:effectExtent l="0" t="0" r="0" b="63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812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40E6" w:rsidRPr="001040E6" w:rsidRDefault="001040E6" w:rsidP="001040E6">
                            <w:pPr>
                              <w:jc w:val="center"/>
                              <w:rPr>
                                <w:b/>
                                <w:noProof/>
                                <w:color w:val="4BACC6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BACC6" w:themeColor="accent5"/>
                                <w:sz w:val="72"/>
                                <w:szCs w:val="72"/>
                                <w:lang w:bidi="he-IL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23724" id="תיבת טקסט 9" o:spid="_x0000_s1028" type="#_x0000_t202" style="position:absolute;margin-left:0;margin-top:0;width:8in;height:639.9pt;z-index:251664896;visibility:visible;mso-wrap-style:non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" filled="f" stroked="f">
                <v:fill o:detectmouseclick="t"/>
                <v:textbox style="mso-fit-shape-to-text:t">
                  <w:txbxContent>
                    <w:p w:rsidR="001040E6" w:rsidRPr="001040E6" w:rsidRDefault="001040E6" w:rsidP="001040E6">
                      <w:pPr>
                        <w:jc w:val="center"/>
                        <w:rPr>
                          <w:b/>
                          <w:noProof/>
                          <w:color w:val="4BACC6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4BACC6" w:themeColor="accent5"/>
                          <w:sz w:val="72"/>
                          <w:szCs w:val="72"/>
                          <w:lang w:bidi="he-IL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Architecture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1040E6" w:rsidRDefault="001040E6"/>
    <w:p w:rsidR="001040E6" w:rsidRDefault="001040E6">
      <w:r>
        <w:rPr>
          <w:noProof/>
          <w:lang w:eastAsia="en-US" w:bidi="he-IL"/>
        </w:rPr>
        <w:drawing>
          <wp:anchor distT="0" distB="0" distL="114300" distR="114300" simplePos="0" relativeHeight="251662848" behindDoc="1" locked="0" layoutInCell="1" allowOverlap="1" wp14:anchorId="737CB0EA" wp14:editId="119BFD2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315200" cy="8126871"/>
            <wp:effectExtent l="0" t="0" r="0" b="762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8126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4A73BF" w:rsidRPr="00F67D3A" w:rsidRDefault="00A960A6" w:rsidP="007D5AC1">
      <w:r>
        <w:rPr>
          <w:noProof/>
          <w:lang w:eastAsia="en-US" w:bidi="he-IL"/>
        </w:rPr>
        <w:lastRenderedPageBreak/>
        <mc:AlternateContent>
          <mc:Choice Requires="wps">
            <w:drawing>
              <wp:anchor distT="36576" distB="36576" distL="36576" distR="36576" simplePos="0" relativeHeight="25165465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ge">
                  <wp:posOffset>457200</wp:posOffset>
                </wp:positionV>
                <wp:extent cx="6629400" cy="4114800"/>
                <wp:effectExtent l="0" t="0" r="0" b="0"/>
                <wp:wrapNone/>
                <wp:docPr id="6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 id="4">
                        <w:txbxContent>
                          <w:p w:rsidR="00C413DE" w:rsidRPr="00EF3F37" w:rsidRDefault="0011292B" w:rsidP="0011292B">
                            <w:pPr>
                              <w:pStyle w:val="MyHeadtitle"/>
                              <w:rPr>
                                <w:rFonts w:ascii="Futura LT Book" w:hAnsi="Futura LT Book" w:cs="Times New Roman"/>
                                <w:b w:val="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sz w:val="56"/>
                                <w:szCs w:val="56"/>
                              </w:rPr>
                              <w:t>Micro-services:</w:t>
                            </w:r>
                          </w:p>
                          <w:p w:rsidR="00C413DE" w:rsidRPr="001511BD" w:rsidRDefault="0011292B" w:rsidP="0011292B">
                            <w:pPr>
                              <w:pStyle w:val="My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sz w:val="26"/>
                                <w:szCs w:val="26"/>
                                <w:lang w:val="en-US"/>
                              </w:rPr>
                              <w:t>Storage access =&gt; Database wrapper, used for CRUD queries. For instance, create a new user, search a specific project, update user's password or delete old irrelevant project.</w:t>
                            </w:r>
                          </w:p>
                          <w:p w:rsidR="00C413DE" w:rsidRPr="001511BD" w:rsidRDefault="00C413DE" w:rsidP="00C413D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C413DE" w:rsidRDefault="0011292B" w:rsidP="0011292B">
                            <w:pPr>
                              <w:pStyle w:val="My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sz w:val="26"/>
                                <w:szCs w:val="26"/>
                                <w:lang w:val="en-US"/>
                              </w:rPr>
                              <w:t>Indexer =&gt; Handle all the requests and map them into the right micro-service. The indexer is also used as a load balancer and will create new instances of an overloaded micro-service.</w:t>
                            </w:r>
                          </w:p>
                          <w:p w:rsidR="0011292B" w:rsidRDefault="0011292B" w:rsidP="0011292B">
                            <w:pPr>
                              <w:pStyle w:val="a6"/>
                              <w:rPr>
                                <w:rStyle w:val="sowc"/>
                                <w:color w:val="333333"/>
                                <w:sz w:val="26"/>
                                <w:szCs w:val="26"/>
                              </w:rPr>
                            </w:pPr>
                          </w:p>
                          <w:p w:rsidR="0011292B" w:rsidRDefault="0011292B" w:rsidP="0011292B">
                            <w:pPr>
                              <w:pStyle w:val="My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sz w:val="26"/>
                                <w:szCs w:val="26"/>
                                <w:lang w:val="en-US"/>
                              </w:rPr>
                              <w:t>User handler =&gt; Handle all the</w:t>
                            </w:r>
                            <w:r w:rsidR="00EC0717">
                              <w:rPr>
                                <w:rStyle w:val="sowc"/>
                                <w:rFonts w:cs="Times New Roman"/>
                                <w:color w:val="333333"/>
                                <w:sz w:val="26"/>
                                <w:szCs w:val="26"/>
                                <w:lang w:val="en-US"/>
                              </w:rPr>
                              <w:t xml:space="preserve"> user related transaction and do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sz w:val="26"/>
                                <w:szCs w:val="26"/>
                                <w:lang w:val="en-US"/>
                              </w:rPr>
                              <w:t xml:space="preserve"> a validation of the </w:t>
                            </w:r>
                            <w:r w:rsidR="00EC0717">
                              <w:rPr>
                                <w:rStyle w:val="sowc"/>
                                <w:rFonts w:cs="Times New Roman"/>
                                <w:color w:val="333333"/>
                                <w:sz w:val="26"/>
                                <w:szCs w:val="26"/>
                                <w:lang w:val="en-US"/>
                              </w:rPr>
                              <w:t>information like checking if user already exist when creating a new one or whether the password is strong enough or not.</w:t>
                            </w:r>
                          </w:p>
                          <w:p w:rsidR="00EC0717" w:rsidRDefault="00EC0717" w:rsidP="00EC0717">
                            <w:pPr>
                              <w:pStyle w:val="a6"/>
                              <w:rPr>
                                <w:rStyle w:val="sowc"/>
                                <w:color w:val="333333"/>
                                <w:sz w:val="26"/>
                                <w:szCs w:val="26"/>
                              </w:rPr>
                            </w:pPr>
                          </w:p>
                          <w:p w:rsidR="00EC0717" w:rsidRDefault="00EC0717" w:rsidP="0011292B">
                            <w:pPr>
                              <w:pStyle w:val="My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sz w:val="26"/>
                                <w:szCs w:val="26"/>
                                <w:lang w:val="en-US"/>
                              </w:rPr>
                              <w:t>Project handler =&gt; Handle all the project related transaction like search for the right project for some user or for adding new project.</w:t>
                            </w:r>
                          </w:p>
                          <w:p w:rsidR="00EC0717" w:rsidRDefault="00EC0717" w:rsidP="00EC0717">
                            <w:pPr>
                              <w:pStyle w:val="a6"/>
                              <w:rPr>
                                <w:rStyle w:val="sowc"/>
                                <w:color w:val="333333"/>
                                <w:sz w:val="26"/>
                                <w:szCs w:val="26"/>
                              </w:rPr>
                            </w:pPr>
                          </w:p>
                          <w:p w:rsidR="00EC0717" w:rsidRDefault="00EC0717" w:rsidP="0011292B">
                            <w:pPr>
                              <w:pStyle w:val="My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sz w:val="26"/>
                                <w:szCs w:val="26"/>
                                <w:lang w:val="en-US"/>
                              </w:rPr>
                              <w:t>Logger access =&gt; Write logs of the previous queries</w:t>
                            </w:r>
                          </w:p>
                          <w:p w:rsidR="00EC0717" w:rsidRDefault="00EC0717" w:rsidP="00EC0717">
                            <w:pPr>
                              <w:pStyle w:val="a6"/>
                              <w:rPr>
                                <w:rStyle w:val="sowc"/>
                                <w:color w:val="333333"/>
                                <w:sz w:val="26"/>
                                <w:szCs w:val="26"/>
                              </w:rPr>
                            </w:pPr>
                          </w:p>
                          <w:p w:rsidR="00C413DE" w:rsidRPr="008E3137" w:rsidRDefault="008E3137" w:rsidP="00EC0717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sz w:val="26"/>
                                <w:szCs w:val="26"/>
                                <w:lang w:val="en-US"/>
                              </w:rPr>
                              <w:t>Technologies that will be used – ELK for logger mongo</w:t>
                            </w:r>
                            <w:r w:rsidR="005727E9">
                              <w:rPr>
                                <w:rStyle w:val="sowc"/>
                                <w:rFonts w:cs="Times New Roman"/>
                                <w:color w:val="333333"/>
                                <w:sz w:val="26"/>
                                <w:szCs w:val="26"/>
                                <w:lang w:val="en-US"/>
                              </w:rPr>
                              <w:t>DB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sz w:val="26"/>
                                <w:szCs w:val="26"/>
                                <w:lang w:val="en-US"/>
                              </w:rPr>
                              <w:t xml:space="preserve">/PostgreSQL for storage access docker for every micro-service </w:t>
                            </w:r>
                          </w:p>
                          <w:p w:rsidR="00C413DE" w:rsidRPr="001511BD" w:rsidRDefault="00C413DE" w:rsidP="00C413DE">
                            <w:pPr>
                              <w:pStyle w:val="MyHeadtitle"/>
                              <w:rPr>
                                <w:rFonts w:cs="Times New Roman"/>
                                <w:color w:val="333333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29" type="#_x0000_t202" style="position:absolute;margin-left:36pt;margin-top:36pt;width:522pt;height:324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" filled="f" fillcolor="#fffffe" stroked="f" strokecolor="#212120" insetpen="t">
                <v:textbox style="mso-next-textbox:#Text Box 122" inset="2.88pt,2.88pt,2.88pt,2.88pt">
                  <w:txbxContent>
                    <w:p w:rsidR="00C413DE" w:rsidRPr="00EF3F37" w:rsidRDefault="0011292B" w:rsidP="0011292B">
                      <w:pPr>
                        <w:pStyle w:val="MyHeadtitle"/>
                        <w:rPr>
                          <w:rFonts w:ascii="Futura LT Book" w:hAnsi="Futura LT Book" w:cs="Times New Roman"/>
                          <w:b w:val="0"/>
                          <w:sz w:val="56"/>
                          <w:szCs w:val="56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sz w:val="56"/>
                          <w:szCs w:val="56"/>
                        </w:rPr>
                        <w:t>Micro-services:</w:t>
                      </w:r>
                    </w:p>
                    <w:p w:rsidR="00C413DE" w:rsidRPr="001511BD" w:rsidRDefault="0011292B" w:rsidP="0011292B">
                      <w:pPr>
                        <w:pStyle w:val="My"/>
                        <w:numPr>
                          <w:ilvl w:val="0"/>
                          <w:numId w:val="2"/>
                        </w:numPr>
                        <w:jc w:val="both"/>
                        <w:rPr>
                          <w:rStyle w:val="sowc"/>
                          <w:rFonts w:cs="Times New Roman"/>
                          <w:color w:val="333333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sz w:val="26"/>
                          <w:szCs w:val="26"/>
                          <w:lang w:val="en-US"/>
                        </w:rPr>
                        <w:t>Storage access =&gt; Database wrapper, used for CRUD queries. For instance, create a new user, search a specific project, update user's password or delete old irrelevant project.</w:t>
                      </w:r>
                    </w:p>
                    <w:p w:rsidR="00C413DE" w:rsidRPr="001511BD" w:rsidRDefault="00C413DE" w:rsidP="00C413DE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color w:val="333333"/>
                          <w:sz w:val="26"/>
                          <w:szCs w:val="26"/>
                          <w:lang w:val="en-US"/>
                        </w:rPr>
                      </w:pPr>
                    </w:p>
                    <w:p w:rsidR="00C413DE" w:rsidRDefault="0011292B" w:rsidP="0011292B">
                      <w:pPr>
                        <w:pStyle w:val="My"/>
                        <w:numPr>
                          <w:ilvl w:val="0"/>
                          <w:numId w:val="2"/>
                        </w:numPr>
                        <w:jc w:val="both"/>
                        <w:rPr>
                          <w:rStyle w:val="sowc"/>
                          <w:rFonts w:cs="Times New Roman"/>
                          <w:color w:val="333333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sz w:val="26"/>
                          <w:szCs w:val="26"/>
                          <w:lang w:val="en-US"/>
                        </w:rPr>
                        <w:t>Indexer =&gt; Handle all the requests and map them into the right micro-service. The indexer is also used as a load balancer and will create new instances of an overloaded micro-service.</w:t>
                      </w:r>
                    </w:p>
                    <w:p w:rsidR="0011292B" w:rsidRDefault="0011292B" w:rsidP="0011292B">
                      <w:pPr>
                        <w:pStyle w:val="a6"/>
                        <w:rPr>
                          <w:rStyle w:val="sowc"/>
                          <w:color w:val="333333"/>
                          <w:sz w:val="26"/>
                          <w:szCs w:val="26"/>
                        </w:rPr>
                      </w:pPr>
                    </w:p>
                    <w:p w:rsidR="0011292B" w:rsidRDefault="0011292B" w:rsidP="0011292B">
                      <w:pPr>
                        <w:pStyle w:val="My"/>
                        <w:numPr>
                          <w:ilvl w:val="0"/>
                          <w:numId w:val="2"/>
                        </w:numPr>
                        <w:jc w:val="both"/>
                        <w:rPr>
                          <w:rStyle w:val="sowc"/>
                          <w:rFonts w:cs="Times New Roman"/>
                          <w:color w:val="333333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sz w:val="26"/>
                          <w:szCs w:val="26"/>
                          <w:lang w:val="en-US"/>
                        </w:rPr>
                        <w:t>User handler =&gt; Handle all the</w:t>
                      </w:r>
                      <w:r w:rsidR="00EC0717">
                        <w:rPr>
                          <w:rStyle w:val="sowc"/>
                          <w:rFonts w:cs="Times New Roman"/>
                          <w:color w:val="333333"/>
                          <w:sz w:val="26"/>
                          <w:szCs w:val="26"/>
                          <w:lang w:val="en-US"/>
                        </w:rPr>
                        <w:t xml:space="preserve"> user related transaction and do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sz w:val="26"/>
                          <w:szCs w:val="26"/>
                          <w:lang w:val="en-US"/>
                        </w:rPr>
                        <w:t xml:space="preserve"> a validation of the </w:t>
                      </w:r>
                      <w:r w:rsidR="00EC0717">
                        <w:rPr>
                          <w:rStyle w:val="sowc"/>
                          <w:rFonts w:cs="Times New Roman"/>
                          <w:color w:val="333333"/>
                          <w:sz w:val="26"/>
                          <w:szCs w:val="26"/>
                          <w:lang w:val="en-US"/>
                        </w:rPr>
                        <w:t>information like checking if user already exist when creating a new one or whether the password is strong enough or not.</w:t>
                      </w:r>
                    </w:p>
                    <w:p w:rsidR="00EC0717" w:rsidRDefault="00EC0717" w:rsidP="00EC0717">
                      <w:pPr>
                        <w:pStyle w:val="a6"/>
                        <w:rPr>
                          <w:rStyle w:val="sowc"/>
                          <w:color w:val="333333"/>
                          <w:sz w:val="26"/>
                          <w:szCs w:val="26"/>
                        </w:rPr>
                      </w:pPr>
                    </w:p>
                    <w:p w:rsidR="00EC0717" w:rsidRDefault="00EC0717" w:rsidP="0011292B">
                      <w:pPr>
                        <w:pStyle w:val="My"/>
                        <w:numPr>
                          <w:ilvl w:val="0"/>
                          <w:numId w:val="2"/>
                        </w:numPr>
                        <w:jc w:val="both"/>
                        <w:rPr>
                          <w:rStyle w:val="sowc"/>
                          <w:rFonts w:cs="Times New Roman"/>
                          <w:color w:val="333333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sz w:val="26"/>
                          <w:szCs w:val="26"/>
                          <w:lang w:val="en-US"/>
                        </w:rPr>
                        <w:t>Project handler =&gt; Handle all the project related transaction like search for the right project for some user or for adding new project.</w:t>
                      </w:r>
                    </w:p>
                    <w:p w:rsidR="00EC0717" w:rsidRDefault="00EC0717" w:rsidP="00EC0717">
                      <w:pPr>
                        <w:pStyle w:val="a6"/>
                        <w:rPr>
                          <w:rStyle w:val="sowc"/>
                          <w:color w:val="333333"/>
                          <w:sz w:val="26"/>
                          <w:szCs w:val="26"/>
                        </w:rPr>
                      </w:pPr>
                    </w:p>
                    <w:p w:rsidR="00EC0717" w:rsidRDefault="00EC0717" w:rsidP="0011292B">
                      <w:pPr>
                        <w:pStyle w:val="My"/>
                        <w:numPr>
                          <w:ilvl w:val="0"/>
                          <w:numId w:val="2"/>
                        </w:numPr>
                        <w:jc w:val="both"/>
                        <w:rPr>
                          <w:rStyle w:val="sowc"/>
                          <w:rFonts w:cs="Times New Roman"/>
                          <w:color w:val="333333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sz w:val="26"/>
                          <w:szCs w:val="26"/>
                          <w:lang w:val="en-US"/>
                        </w:rPr>
                        <w:t>Logger access =&gt; Write logs of the previous queries</w:t>
                      </w:r>
                    </w:p>
                    <w:p w:rsidR="00EC0717" w:rsidRDefault="00EC0717" w:rsidP="00EC0717">
                      <w:pPr>
                        <w:pStyle w:val="a6"/>
                        <w:rPr>
                          <w:rStyle w:val="sowc"/>
                          <w:color w:val="333333"/>
                          <w:sz w:val="26"/>
                          <w:szCs w:val="26"/>
                        </w:rPr>
                      </w:pPr>
                    </w:p>
                    <w:p w:rsidR="00C413DE" w:rsidRPr="008E3137" w:rsidRDefault="008E3137" w:rsidP="00EC0717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color w:val="333333"/>
                          <w:sz w:val="26"/>
                          <w:szCs w:val="26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sz w:val="26"/>
                          <w:szCs w:val="26"/>
                          <w:lang w:val="en-US"/>
                        </w:rPr>
                        <w:t>Technologies that will be used – ELK for logger mongo</w:t>
                      </w:r>
                      <w:r w:rsidR="005727E9">
                        <w:rPr>
                          <w:rStyle w:val="sowc"/>
                          <w:rFonts w:cs="Times New Roman"/>
                          <w:color w:val="333333"/>
                          <w:sz w:val="26"/>
                          <w:szCs w:val="26"/>
                          <w:lang w:val="en-US"/>
                        </w:rPr>
                        <w:t>DB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sz w:val="26"/>
                          <w:szCs w:val="26"/>
                          <w:lang w:val="en-US"/>
                        </w:rPr>
                        <w:t xml:space="preserve">/PostgreSQL for storage access docker for every micro-service </w:t>
                      </w:r>
                    </w:p>
                    <w:p w:rsidR="00C413DE" w:rsidRPr="001511BD" w:rsidRDefault="00C413DE" w:rsidP="00C413DE">
                      <w:pPr>
                        <w:pStyle w:val="MyHeadtitle"/>
                        <w:rPr>
                          <w:rFonts w:cs="Times New Roman"/>
                          <w:color w:val="333333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F0441F" w:rsidRPr="00F67D3A" w:rsidRDefault="00F0441F" w:rsidP="007D5AC1"/>
    <w:p w:rsidR="00F0441F" w:rsidRPr="00F67D3A" w:rsidRDefault="00F0441F" w:rsidP="007D5AC1"/>
    <w:p w:rsidR="00F0441F" w:rsidRPr="00F67D3A" w:rsidRDefault="00F0441F" w:rsidP="007D5AC1"/>
    <w:p w:rsidR="00F0441F" w:rsidRPr="00F67D3A" w:rsidRDefault="00F0441F" w:rsidP="007D5AC1"/>
    <w:p w:rsidR="00F0441F" w:rsidRPr="00F67D3A" w:rsidRDefault="00F0441F" w:rsidP="007D5AC1"/>
    <w:p w:rsidR="00F0441F" w:rsidRPr="00F67D3A" w:rsidRDefault="00F0441F" w:rsidP="007D5AC1"/>
    <w:p w:rsidR="00F0441F" w:rsidRPr="00F67D3A" w:rsidRDefault="00F0441F" w:rsidP="007D5AC1"/>
    <w:p w:rsidR="00664743" w:rsidRPr="00F67D3A" w:rsidRDefault="00664743" w:rsidP="007D5AC1"/>
    <w:p w:rsidR="00664743" w:rsidRPr="00F67D3A" w:rsidRDefault="00664743" w:rsidP="007D5AC1"/>
    <w:p w:rsidR="00F0441F" w:rsidRPr="00F67D3A" w:rsidRDefault="00F0441F" w:rsidP="007D5AC1"/>
    <w:p w:rsidR="00F0441F" w:rsidRPr="00F67D3A" w:rsidRDefault="00F0441F" w:rsidP="007D5AC1"/>
    <w:p w:rsidR="00F0441F" w:rsidRPr="00F67D3A" w:rsidRDefault="00F0441F" w:rsidP="007D5AC1"/>
    <w:p w:rsidR="00F0441F" w:rsidRPr="00F67D3A" w:rsidRDefault="00F0441F" w:rsidP="007D5AC1"/>
    <w:p w:rsidR="00F0441F" w:rsidRPr="00F67D3A" w:rsidRDefault="00A960A6" w:rsidP="007D5AC1">
      <w:r>
        <w:rPr>
          <w:noProof/>
          <w:lang w:eastAsia="en-US" w:bidi="he-IL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92075</wp:posOffset>
            </wp:positionV>
            <wp:extent cx="4686300" cy="2994025"/>
            <wp:effectExtent l="0" t="0" r="0" b="0"/>
            <wp:wrapNone/>
            <wp:docPr id="285" name="תמונה 28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99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 w:bidi="he-IL"/>
        </w:rPr>
        <mc:AlternateContent>
          <mc:Choice Requires="wps">
            <w:drawing>
              <wp:anchor distT="36576" distB="36576" distL="36576" distR="36576" simplePos="0" relativeHeight="251658752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ge">
                  <wp:posOffset>4572000</wp:posOffset>
                </wp:positionV>
                <wp:extent cx="1714500" cy="3086100"/>
                <wp:effectExtent l="0" t="0" r="0" b="0"/>
                <wp:wrapNone/>
                <wp:docPr id="5" name="Text Box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511BD" w:rsidRDefault="00EC0717" w:rsidP="00EC0717">
                            <w:pPr>
                              <w:pStyle w:val="My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cs="Times New Roman"/>
                                <w:color w:val="333333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color w:val="333333"/>
                                <w:sz w:val="26"/>
                                <w:szCs w:val="26"/>
                                <w:lang w:val="en-US"/>
                              </w:rPr>
                              <w:t>History cleaner =&gt; delete all of the all logs</w:t>
                            </w:r>
                          </w:p>
                          <w:p w:rsidR="00EC0717" w:rsidRDefault="00EC0717" w:rsidP="00EC0717">
                            <w:pPr>
                              <w:pStyle w:val="My"/>
                              <w:jc w:val="both"/>
                              <w:rPr>
                                <w:rFonts w:cs="Times New Roman"/>
                                <w:color w:val="333333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EC0717" w:rsidRPr="00EC0717" w:rsidRDefault="00EC0717" w:rsidP="00EC0717">
                            <w:pPr>
                              <w:pStyle w:val="My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cs="Times New Roman"/>
                                <w:color w:val="333333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color w:val="333333"/>
                                <w:sz w:val="26"/>
                                <w:szCs w:val="26"/>
                                <w:lang w:val="en-US"/>
                              </w:rPr>
                              <w:t>UI query =&gt; user interface for search and logging onto the website.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9" o:spid="_x0000_s1030" type="#_x0000_t202" style="position:absolute;margin-left:423pt;margin-top:5in;width:135pt;height:243pt;z-index:2516587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" filled="f" fillcolor="#fffffe" stroked="f" strokecolor="#212120" insetpen="t">
                <v:textbox inset="2.88pt,2.88pt,2.88pt,2.88pt">
                  <w:txbxContent>
                    <w:p w:rsidR="001511BD" w:rsidRDefault="00EC0717" w:rsidP="00EC0717">
                      <w:pPr>
                        <w:pStyle w:val="My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cs="Times New Roman"/>
                          <w:color w:val="333333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cs="Times New Roman"/>
                          <w:color w:val="333333"/>
                          <w:sz w:val="26"/>
                          <w:szCs w:val="26"/>
                          <w:lang w:val="en-US"/>
                        </w:rPr>
                        <w:t>History cleaner =&gt; delete all of the all logs</w:t>
                      </w:r>
                    </w:p>
                    <w:p w:rsidR="00EC0717" w:rsidRDefault="00EC0717" w:rsidP="00EC0717">
                      <w:pPr>
                        <w:pStyle w:val="My"/>
                        <w:jc w:val="both"/>
                        <w:rPr>
                          <w:rFonts w:cs="Times New Roman"/>
                          <w:color w:val="333333"/>
                          <w:sz w:val="26"/>
                          <w:szCs w:val="26"/>
                          <w:lang w:val="en-US"/>
                        </w:rPr>
                      </w:pPr>
                    </w:p>
                    <w:p w:rsidR="00EC0717" w:rsidRPr="00EC0717" w:rsidRDefault="00EC0717" w:rsidP="00EC0717">
                      <w:pPr>
                        <w:pStyle w:val="My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cs="Times New Roman"/>
                          <w:color w:val="333333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cs="Times New Roman"/>
                          <w:color w:val="333333"/>
                          <w:sz w:val="26"/>
                          <w:szCs w:val="26"/>
                          <w:lang w:val="en-US"/>
                        </w:rPr>
                        <w:t>UI query =&gt; user interface for search and logging onto the website.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F0441F" w:rsidRPr="00F67D3A" w:rsidRDefault="00F0441F" w:rsidP="007D5AC1"/>
    <w:p w:rsidR="00F0441F" w:rsidRPr="00F67D3A" w:rsidRDefault="00F0441F" w:rsidP="007D5AC1"/>
    <w:p w:rsidR="00F0441F" w:rsidRPr="00F67D3A" w:rsidRDefault="00F0441F" w:rsidP="005D5995">
      <w:pPr>
        <w:jc w:val="center"/>
      </w:pPr>
    </w:p>
    <w:p w:rsidR="00F0441F" w:rsidRPr="00F67D3A" w:rsidRDefault="00F0441F" w:rsidP="007D5AC1"/>
    <w:p w:rsidR="00F0441F" w:rsidRPr="00F67D3A" w:rsidRDefault="00F0441F" w:rsidP="007D5AC1"/>
    <w:p w:rsidR="00F0441F" w:rsidRPr="00F67D3A" w:rsidRDefault="00F0441F" w:rsidP="007D5AC1"/>
    <w:p w:rsidR="00F0441F" w:rsidRPr="00F67D3A" w:rsidRDefault="00F0441F" w:rsidP="007D5AC1"/>
    <w:p w:rsidR="00BE34C5" w:rsidRPr="00F67D3A" w:rsidRDefault="00BE34C5" w:rsidP="007D5AC1"/>
    <w:p w:rsidR="00BE34C5" w:rsidRPr="00F67D3A" w:rsidRDefault="00BE34C5" w:rsidP="007D5AC1"/>
    <w:p w:rsidR="00BE34C5" w:rsidRPr="00F67D3A" w:rsidRDefault="00BE34C5" w:rsidP="007D5AC1"/>
    <w:p w:rsidR="00F0441F" w:rsidRPr="00F67D3A" w:rsidRDefault="00F0441F" w:rsidP="007D5AC1"/>
    <w:p w:rsidR="00F0441F" w:rsidRPr="00F67D3A" w:rsidRDefault="00F0441F" w:rsidP="007D5AC1"/>
    <w:p w:rsidR="00664743" w:rsidRPr="00F67D3A" w:rsidRDefault="00664743" w:rsidP="007D5AC1"/>
    <w:p w:rsidR="00664743" w:rsidRPr="00F67D3A" w:rsidRDefault="00664743" w:rsidP="007D5AC1"/>
    <w:p w:rsidR="00664743" w:rsidRPr="00F67D3A" w:rsidRDefault="00664743" w:rsidP="007D5AC1"/>
    <w:p w:rsidR="00664743" w:rsidRPr="00F67D3A" w:rsidRDefault="00664743" w:rsidP="007D5AC1"/>
    <w:p w:rsidR="00664743" w:rsidRPr="00F67D3A" w:rsidRDefault="00664743" w:rsidP="007D5AC1"/>
    <w:p w:rsidR="00664743" w:rsidRPr="00F67D3A" w:rsidRDefault="00A960A6" w:rsidP="007D5AC1">
      <w:r>
        <w:rPr>
          <w:noProof/>
          <w:lang w:eastAsia="en-US" w:bidi="he-IL"/>
        </w:rPr>
        <mc:AlternateContent>
          <mc:Choice Requires="wps">
            <w:drawing>
              <wp:anchor distT="36576" distB="36576" distL="36576" distR="36576" simplePos="0" relativeHeight="25165670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ge">
                  <wp:posOffset>7772400</wp:posOffset>
                </wp:positionV>
                <wp:extent cx="6629400" cy="1828800"/>
                <wp:effectExtent l="0" t="0" r="0" b="0"/>
                <wp:wrapNone/>
                <wp:docPr id="4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linkedTxbx id="4" seq="1"/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" o:spid="_x0000_s1031" type="#_x0000_t202" style="position:absolute;margin-left:36pt;margin-top:612pt;width:522pt;height:2in;z-index:2516567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" filled="f" fillcolor="#fffffe" stroked="f" strokecolor="#212120" insetpen="t">
                <v:textbox inset="2.88pt,2.88pt,2.88pt,2.88pt">
                  <w:txbxContent/>
                </v:textbox>
                <w10:wrap anchory="page"/>
              </v:shape>
            </w:pict>
          </mc:Fallback>
        </mc:AlternateContent>
      </w:r>
    </w:p>
    <w:p w:rsidR="00664743" w:rsidRPr="00F67D3A" w:rsidRDefault="00664743" w:rsidP="007D5AC1"/>
    <w:p w:rsidR="00664743" w:rsidRPr="00F67D3A" w:rsidRDefault="00664743" w:rsidP="007D5AC1"/>
    <w:p w:rsidR="00664743" w:rsidRPr="00F67D3A" w:rsidRDefault="00664743" w:rsidP="007D5AC1"/>
    <w:p w:rsidR="00664743" w:rsidRPr="00F67D3A" w:rsidRDefault="00664743" w:rsidP="007D5AC1"/>
    <w:p w:rsidR="00664743" w:rsidRPr="00F67D3A" w:rsidRDefault="00664743" w:rsidP="007D5AC1"/>
    <w:p w:rsidR="00664743" w:rsidRPr="00F67D3A" w:rsidRDefault="00664743" w:rsidP="007D5AC1"/>
    <w:p w:rsidR="00664743" w:rsidRPr="00F67D3A" w:rsidRDefault="00664743" w:rsidP="007D5AC1"/>
    <w:p w:rsidR="00664743" w:rsidRPr="00F67D3A" w:rsidRDefault="00664743" w:rsidP="007D5AC1"/>
    <w:p w:rsidR="00664743" w:rsidRPr="00F67D3A" w:rsidRDefault="002D2E2F" w:rsidP="002D2E2F">
      <w:pPr>
        <w:tabs>
          <w:tab w:val="left" w:pos="9012"/>
        </w:tabs>
      </w:pPr>
      <w:r w:rsidRPr="00F67D3A">
        <w:tab/>
      </w:r>
    </w:p>
    <w:p w:rsidR="00664743" w:rsidRPr="00F67D3A" w:rsidRDefault="00664743" w:rsidP="007D5AC1"/>
    <w:p w:rsidR="00664743" w:rsidRPr="00F67D3A" w:rsidRDefault="00664743" w:rsidP="007D5AC1"/>
    <w:p w:rsidR="00664743" w:rsidRPr="00F67D3A" w:rsidRDefault="00A960A6" w:rsidP="007D5AC1">
      <w:r>
        <w:rPr>
          <w:noProof/>
          <w:lang w:eastAsia="en-US" w:bidi="he-IL"/>
        </w:rPr>
        <w:lastRenderedPageBreak/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-967740</wp:posOffset>
            </wp:positionV>
            <wp:extent cx="7886700" cy="4879340"/>
            <wp:effectExtent l="0" t="0" r="0" b="0"/>
            <wp:wrapNone/>
            <wp:docPr id="286" name="תמונה 28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487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4743" w:rsidRPr="00F67D3A" w:rsidRDefault="00664743" w:rsidP="007D5AC1"/>
    <w:p w:rsidR="00664743" w:rsidRPr="00F67D3A" w:rsidRDefault="00664743" w:rsidP="007D5AC1"/>
    <w:p w:rsidR="00664743" w:rsidRPr="00F67D3A" w:rsidRDefault="00664743" w:rsidP="007D5AC1"/>
    <w:p w:rsidR="00664743" w:rsidRPr="00F67D3A" w:rsidRDefault="00664743" w:rsidP="007D5AC1"/>
    <w:p w:rsidR="00664743" w:rsidRPr="00F67D3A" w:rsidRDefault="00664743" w:rsidP="007D5AC1"/>
    <w:p w:rsidR="00664743" w:rsidRPr="00F67D3A" w:rsidRDefault="00A960A6" w:rsidP="007D5AC1">
      <w:r>
        <w:rPr>
          <w:noProof/>
          <w:lang w:eastAsia="en-US" w:bidi="he-IL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ge">
                  <wp:posOffset>1714500</wp:posOffset>
                </wp:positionV>
                <wp:extent cx="5486400" cy="7772400"/>
                <wp:effectExtent l="0" t="0" r="0" b="0"/>
                <wp:wrapNone/>
                <wp:docPr id="3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77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413DE" w:rsidRPr="00EF3F37" w:rsidRDefault="005727E9" w:rsidP="00B250EE">
                            <w:pPr>
                              <w:pStyle w:val="MyHeadtitle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sz w:val="56"/>
                                <w:szCs w:val="56"/>
                              </w:rPr>
                              <w:t>JSON</w:t>
                            </w:r>
                          </w:p>
                          <w:p w:rsidR="00137852" w:rsidRPr="001511BD" w:rsidRDefault="00137852" w:rsidP="00C413DE">
                            <w:pPr>
                              <w:pStyle w:val="MyHeadtitle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</w:p>
                          <w:p w:rsidR="00AF7E94" w:rsidRDefault="005727E9" w:rsidP="00C413D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  <w:t>Project –</w:t>
                            </w:r>
                          </w:p>
                          <w:p w:rsidR="005727E9" w:rsidRDefault="005727E9" w:rsidP="00C413D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  <w:t>{</w:t>
                            </w:r>
                          </w:p>
                          <w:p w:rsidR="005727E9" w:rsidRDefault="005727E9" w:rsidP="00C413D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  <w:t>"project_id": id,</w:t>
                            </w:r>
                          </w:p>
                          <w:p w:rsidR="005727E9" w:rsidRDefault="005727E9" w:rsidP="00C413D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  <w:t>"programming_langauges": [</w:t>
                            </w:r>
                          </w:p>
                          <w:p w:rsidR="005727E9" w:rsidRDefault="005727E9" w:rsidP="00C413D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  <w:t>"c",</w:t>
                            </w:r>
                          </w:p>
                          <w:p w:rsidR="005727E9" w:rsidRDefault="005727E9" w:rsidP="00C413D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  <w:t>"c++",</w:t>
                            </w:r>
                          </w:p>
                          <w:p w:rsidR="005727E9" w:rsidRDefault="005727E9" w:rsidP="00C413D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  <w:t>"python"</w:t>
                            </w:r>
                          </w:p>
                          <w:p w:rsidR="005727E9" w:rsidRDefault="005727E9" w:rsidP="00C413D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  <w:t>],</w:t>
                            </w:r>
                          </w:p>
                          <w:p w:rsidR="005727E9" w:rsidRDefault="005727E9" w:rsidP="00C413D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  <w:t>"databases": [</w:t>
                            </w:r>
                          </w:p>
                          <w:p w:rsidR="005727E9" w:rsidRDefault="005727E9" w:rsidP="00C413D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  <w:t>"elasticsearch"</w:t>
                            </w:r>
                          </w:p>
                          <w:p w:rsidR="005727E9" w:rsidRDefault="005727E9" w:rsidP="00C413D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  <w:t>],</w:t>
                            </w:r>
                          </w:p>
                          <w:p w:rsidR="005727E9" w:rsidRDefault="005727E9" w:rsidP="00C413D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  <w:t>"technologies": [</w:t>
                            </w:r>
                          </w:p>
                          <w:p w:rsidR="005727E9" w:rsidRDefault="005727E9" w:rsidP="00C413D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  <w:t>"docker",</w:t>
                            </w:r>
                          </w:p>
                          <w:p w:rsidR="005727E9" w:rsidRDefault="005727E9" w:rsidP="00C413D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  <w:t>"micro-services",</w:t>
                            </w:r>
                          </w:p>
                          <w:p w:rsidR="005727E9" w:rsidRDefault="005727E9" w:rsidP="00C413D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  <w:t>"cloud"</w:t>
                            </w:r>
                          </w:p>
                          <w:p w:rsidR="005727E9" w:rsidRDefault="005727E9" w:rsidP="00C413D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  <w:t>],</w:t>
                            </w:r>
                          </w:p>
                          <w:p w:rsidR="005727E9" w:rsidRDefault="005727E9" w:rsidP="00C413D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  <w:t>"post_time_stamp": timestamp,</w:t>
                            </w:r>
                          </w:p>
                          <w:p w:rsidR="005727E9" w:rsidRDefault="005727E9" w:rsidP="00C413D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  <w:t>"last_update": timestamp,</w:t>
                            </w:r>
                          </w:p>
                          <w:p w:rsidR="005727E9" w:rsidRDefault="005727E9" w:rsidP="00C413D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  <w:t>"additional_information": {</w:t>
                            </w:r>
                          </w:p>
                          <w:p w:rsidR="005727E9" w:rsidRDefault="005727E9" w:rsidP="00C413D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  <w:t>"stack": "ELK",</w:t>
                            </w:r>
                          </w:p>
                          <w:p w:rsidR="005727E9" w:rsidRDefault="005727E9" w:rsidP="00C413D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  <w:t>"cryptography": "AES_256"</w:t>
                            </w:r>
                          </w:p>
                          <w:p w:rsidR="005727E9" w:rsidRDefault="005727E9" w:rsidP="00C413D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  <w:t>}</w:t>
                            </w:r>
                            <w:r w:rsidR="001E3679"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  <w:t>,</w:t>
                            </w:r>
                          </w:p>
                          <w:p w:rsidR="001E3679" w:rsidRDefault="001E3679" w:rsidP="00C413D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  <w:t>"difficulty": "easy",</w:t>
                            </w:r>
                          </w:p>
                          <w:p w:rsidR="001E3679" w:rsidRDefault="001E3679" w:rsidP="00C413D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  <w:t>"field": [</w:t>
                            </w:r>
                          </w:p>
                          <w:p w:rsidR="001E3679" w:rsidRDefault="001E3679" w:rsidP="00C413D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  <w:t>"Cloud",</w:t>
                            </w:r>
                            <w:bookmarkStart w:id="0" w:name="_GoBack"/>
                            <w:bookmarkEnd w:id="0"/>
                          </w:p>
                          <w:p w:rsidR="001E3679" w:rsidRDefault="001E3679" w:rsidP="00C413D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  <w:t>"IoT"</w:t>
                            </w:r>
                          </w:p>
                          <w:p w:rsidR="001E3679" w:rsidRDefault="001E3679" w:rsidP="00C413D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  <w:t>]</w:t>
                            </w:r>
                          </w:p>
                          <w:p w:rsidR="00AF7E94" w:rsidRDefault="005727E9" w:rsidP="001E3679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  <w:t>}</w:t>
                            </w:r>
                          </w:p>
                          <w:p w:rsidR="001E3679" w:rsidRDefault="001E3679" w:rsidP="001E3679">
                            <w:pPr>
                              <w:pStyle w:val="My"/>
                              <w:jc w:val="both"/>
                              <w:rPr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AF7E94" w:rsidRDefault="00AF7E94" w:rsidP="00AF7E94">
                            <w:pPr>
                              <w:pStyle w:val="My"/>
                              <w:jc w:val="both"/>
                              <w:rPr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  <w:t>Template source:</w:t>
                            </w:r>
                          </w:p>
                          <w:p w:rsidR="00AF7E94" w:rsidRDefault="00AF7E94" w:rsidP="00C413DE">
                            <w:pPr>
                              <w:pStyle w:val="My"/>
                              <w:jc w:val="both"/>
                              <w:rPr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hyperlink r:id="rId11" w:history="1">
                              <w:r w:rsidRPr="00B83E32">
                                <w:rPr>
                                  <w:rStyle w:val="Hyperlink"/>
                                  <w:rFonts w:cs="Times New Roman"/>
                                  <w:sz w:val="26"/>
                                  <w:szCs w:val="26"/>
                                  <w:lang w:val="en-US"/>
                                </w:rPr>
                                <w:t>https://poweredtemplate.com/word-templates/technology-computers/11977/0/index.html</w:t>
                              </w:r>
                            </w:hyperlink>
                          </w:p>
                          <w:p w:rsidR="00AF7E94" w:rsidRPr="001511BD" w:rsidRDefault="00AF7E94" w:rsidP="00C413DE">
                            <w:pPr>
                              <w:pStyle w:val="My"/>
                              <w:jc w:val="both"/>
                              <w:rPr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C413DE" w:rsidRPr="00F331F5" w:rsidRDefault="00C413DE" w:rsidP="00C413D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" o:spid="_x0000_s1032" type="#_x0000_t202" style="position:absolute;margin-left:81pt;margin-top:135pt;width:6in;height:612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C413DE" w:rsidRPr="00EF3F37" w:rsidRDefault="005727E9" w:rsidP="00B250EE">
                      <w:pPr>
                        <w:pStyle w:val="MyHeadtitle"/>
                        <w:jc w:val="center"/>
                        <w:rPr>
                          <w:rFonts w:ascii="Futura LT Book" w:hAnsi="Futura LT Book" w:cs="Times New Roman"/>
                          <w:b w:val="0"/>
                          <w:sz w:val="56"/>
                          <w:szCs w:val="56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sz w:val="56"/>
                          <w:szCs w:val="56"/>
                        </w:rPr>
                        <w:t>JSON</w:t>
                      </w:r>
                    </w:p>
                    <w:p w:rsidR="00137852" w:rsidRPr="001511BD" w:rsidRDefault="00137852" w:rsidP="00C413DE">
                      <w:pPr>
                        <w:pStyle w:val="MyHeadtitle"/>
                        <w:rPr>
                          <w:rFonts w:cs="Times New Roman"/>
                          <w:sz w:val="26"/>
                          <w:szCs w:val="26"/>
                        </w:rPr>
                      </w:pPr>
                    </w:p>
                    <w:p w:rsidR="00AF7E94" w:rsidRDefault="005727E9" w:rsidP="00C413DE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  <w:t>Project –</w:t>
                      </w:r>
                    </w:p>
                    <w:p w:rsidR="005727E9" w:rsidRDefault="005727E9" w:rsidP="00C413DE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  <w:t>{</w:t>
                      </w:r>
                    </w:p>
                    <w:p w:rsidR="005727E9" w:rsidRDefault="005727E9" w:rsidP="00C413DE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  <w:tab/>
                        <w:t>"project_id": id,</w:t>
                      </w:r>
                    </w:p>
                    <w:p w:rsidR="005727E9" w:rsidRDefault="005727E9" w:rsidP="00C413DE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  <w:tab/>
                        <w:t>"programming_langauges": [</w:t>
                      </w:r>
                    </w:p>
                    <w:p w:rsidR="005727E9" w:rsidRDefault="005727E9" w:rsidP="00C413DE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  <w:tab/>
                        <w:t>"c",</w:t>
                      </w:r>
                    </w:p>
                    <w:p w:rsidR="005727E9" w:rsidRDefault="005727E9" w:rsidP="00C413DE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  <w:tab/>
                        <w:t>"c++",</w:t>
                      </w:r>
                    </w:p>
                    <w:p w:rsidR="005727E9" w:rsidRDefault="005727E9" w:rsidP="00C413DE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  <w:tab/>
                        <w:t>"python"</w:t>
                      </w:r>
                    </w:p>
                    <w:p w:rsidR="005727E9" w:rsidRDefault="005727E9" w:rsidP="00C413DE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  <w:tab/>
                        <w:t>],</w:t>
                      </w:r>
                    </w:p>
                    <w:p w:rsidR="005727E9" w:rsidRDefault="005727E9" w:rsidP="00C413DE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  <w:tab/>
                        <w:t>"databases": [</w:t>
                      </w:r>
                    </w:p>
                    <w:p w:rsidR="005727E9" w:rsidRDefault="005727E9" w:rsidP="00C413DE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  <w:tab/>
                        <w:t>"elasticsearch"</w:t>
                      </w:r>
                    </w:p>
                    <w:p w:rsidR="005727E9" w:rsidRDefault="005727E9" w:rsidP="00C413DE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  <w:tab/>
                        <w:t>],</w:t>
                      </w:r>
                    </w:p>
                    <w:p w:rsidR="005727E9" w:rsidRDefault="005727E9" w:rsidP="00C413DE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  <w:tab/>
                        <w:t>"technologies": [</w:t>
                      </w:r>
                    </w:p>
                    <w:p w:rsidR="005727E9" w:rsidRDefault="005727E9" w:rsidP="00C413DE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  <w:tab/>
                        <w:t>"docker",</w:t>
                      </w:r>
                    </w:p>
                    <w:p w:rsidR="005727E9" w:rsidRDefault="005727E9" w:rsidP="00C413DE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  <w:tab/>
                        <w:t>"micro-services",</w:t>
                      </w:r>
                    </w:p>
                    <w:p w:rsidR="005727E9" w:rsidRDefault="005727E9" w:rsidP="00C413DE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  <w:tab/>
                        <w:t>"cloud"</w:t>
                      </w:r>
                    </w:p>
                    <w:p w:rsidR="005727E9" w:rsidRDefault="005727E9" w:rsidP="00C413DE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  <w:tab/>
                        <w:t>],</w:t>
                      </w:r>
                    </w:p>
                    <w:p w:rsidR="005727E9" w:rsidRDefault="005727E9" w:rsidP="00C413DE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  <w:tab/>
                        <w:t>"post_time_stamp": timestamp,</w:t>
                      </w:r>
                    </w:p>
                    <w:p w:rsidR="005727E9" w:rsidRDefault="005727E9" w:rsidP="00C413DE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  <w:tab/>
                        <w:t>"last_update": timestamp,</w:t>
                      </w:r>
                    </w:p>
                    <w:p w:rsidR="005727E9" w:rsidRDefault="005727E9" w:rsidP="00C413DE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  <w:tab/>
                        <w:t>"additional_information": {</w:t>
                      </w:r>
                    </w:p>
                    <w:p w:rsidR="005727E9" w:rsidRDefault="005727E9" w:rsidP="00C413DE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  <w:tab/>
                        <w:t>"stack": "ELK",</w:t>
                      </w:r>
                    </w:p>
                    <w:p w:rsidR="005727E9" w:rsidRDefault="005727E9" w:rsidP="00C413DE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  <w:tab/>
                        <w:t>"cryptography": "AES_256"</w:t>
                      </w:r>
                    </w:p>
                    <w:p w:rsidR="005727E9" w:rsidRDefault="005727E9" w:rsidP="00C413DE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  <w:tab/>
                        <w:t>}</w:t>
                      </w:r>
                      <w:r w:rsidR="001E3679"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  <w:t>,</w:t>
                      </w:r>
                    </w:p>
                    <w:p w:rsidR="001E3679" w:rsidRDefault="001E3679" w:rsidP="00C413DE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  <w:tab/>
                        <w:t>"difficulty": "easy",</w:t>
                      </w:r>
                    </w:p>
                    <w:p w:rsidR="001E3679" w:rsidRDefault="001E3679" w:rsidP="00C413DE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  <w:tab/>
                        <w:t>"field": [</w:t>
                      </w:r>
                    </w:p>
                    <w:p w:rsidR="001E3679" w:rsidRDefault="001E3679" w:rsidP="00C413DE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  <w:tab/>
                        <w:t>"Cloud",</w:t>
                      </w:r>
                      <w:bookmarkStart w:id="1" w:name="_GoBack"/>
                      <w:bookmarkEnd w:id="1"/>
                    </w:p>
                    <w:p w:rsidR="001E3679" w:rsidRDefault="001E3679" w:rsidP="00C413DE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  <w:tab/>
                        <w:t>"IoT"</w:t>
                      </w:r>
                    </w:p>
                    <w:p w:rsidR="001E3679" w:rsidRDefault="001E3679" w:rsidP="00C413DE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  <w:tab/>
                        <w:t>]</w:t>
                      </w:r>
                    </w:p>
                    <w:p w:rsidR="00AF7E94" w:rsidRDefault="005727E9" w:rsidP="001E3679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sz w:val="26"/>
                          <w:szCs w:val="26"/>
                          <w:lang w:val="en-US"/>
                        </w:rPr>
                        <w:t>}</w:t>
                      </w:r>
                    </w:p>
                    <w:p w:rsidR="001E3679" w:rsidRDefault="001E3679" w:rsidP="001E3679">
                      <w:pPr>
                        <w:pStyle w:val="My"/>
                        <w:jc w:val="both"/>
                        <w:rPr>
                          <w:rFonts w:cs="Times New Roman"/>
                          <w:sz w:val="26"/>
                          <w:szCs w:val="26"/>
                          <w:lang w:val="en-US"/>
                        </w:rPr>
                      </w:pPr>
                    </w:p>
                    <w:p w:rsidR="00AF7E94" w:rsidRDefault="00AF7E94" w:rsidP="00AF7E94">
                      <w:pPr>
                        <w:pStyle w:val="My"/>
                        <w:jc w:val="both"/>
                        <w:rPr>
                          <w:rFonts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cs="Times New Roman"/>
                          <w:sz w:val="26"/>
                          <w:szCs w:val="26"/>
                          <w:lang w:val="en-US"/>
                        </w:rPr>
                        <w:t>Template source:</w:t>
                      </w:r>
                    </w:p>
                    <w:p w:rsidR="00AF7E94" w:rsidRDefault="00AF7E94" w:rsidP="00C413DE">
                      <w:pPr>
                        <w:pStyle w:val="My"/>
                        <w:jc w:val="both"/>
                        <w:rPr>
                          <w:rFonts w:cs="Times New Roman"/>
                          <w:sz w:val="26"/>
                          <w:szCs w:val="26"/>
                          <w:lang w:val="en-US"/>
                        </w:rPr>
                      </w:pPr>
                      <w:hyperlink r:id="rId12" w:history="1">
                        <w:r w:rsidRPr="00B83E32">
                          <w:rPr>
                            <w:rStyle w:val="Hyperlink"/>
                            <w:rFonts w:cs="Times New Roman"/>
                            <w:sz w:val="26"/>
                            <w:szCs w:val="26"/>
                            <w:lang w:val="en-US"/>
                          </w:rPr>
                          <w:t>https://poweredtemplate.com/word-templates/technology-computers/11977/0/index.html</w:t>
                        </w:r>
                      </w:hyperlink>
                    </w:p>
                    <w:p w:rsidR="00AF7E94" w:rsidRPr="001511BD" w:rsidRDefault="00AF7E94" w:rsidP="00C413DE">
                      <w:pPr>
                        <w:pStyle w:val="My"/>
                        <w:jc w:val="both"/>
                        <w:rPr>
                          <w:rFonts w:cs="Times New Roman"/>
                          <w:sz w:val="26"/>
                          <w:szCs w:val="26"/>
                          <w:lang w:val="en-US"/>
                        </w:rPr>
                      </w:pPr>
                    </w:p>
                    <w:p w:rsidR="00C413DE" w:rsidRPr="00F331F5" w:rsidRDefault="00C413DE" w:rsidP="00C413DE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64743" w:rsidRPr="00F67D3A" w:rsidRDefault="00664743" w:rsidP="007D5AC1"/>
    <w:p w:rsidR="00664743" w:rsidRPr="00F67D3A" w:rsidRDefault="00664743" w:rsidP="007D5AC1"/>
    <w:p w:rsidR="00664743" w:rsidRPr="00F67D3A" w:rsidRDefault="00664743" w:rsidP="007D5AC1"/>
    <w:p w:rsidR="00664743" w:rsidRPr="00F67D3A" w:rsidRDefault="00664743" w:rsidP="007D5AC1"/>
    <w:p w:rsidR="00F0441F" w:rsidRPr="00F67D3A" w:rsidRDefault="00F0441F" w:rsidP="007D5AC1"/>
    <w:p w:rsidR="00664743" w:rsidRPr="00F67D3A" w:rsidRDefault="00664743" w:rsidP="007D5AC1"/>
    <w:p w:rsidR="00664743" w:rsidRPr="00F67D3A" w:rsidRDefault="00664743" w:rsidP="007D5AC1"/>
    <w:p w:rsidR="00664743" w:rsidRPr="00F67D3A" w:rsidRDefault="00664743" w:rsidP="007D5AC1"/>
    <w:p w:rsidR="00664743" w:rsidRPr="00F67D3A" w:rsidRDefault="00664743" w:rsidP="0065314E">
      <w:pPr>
        <w:tabs>
          <w:tab w:val="left" w:pos="3300"/>
        </w:tabs>
      </w:pPr>
    </w:p>
    <w:sectPr w:rsidR="00664743" w:rsidRPr="00F67D3A" w:rsidSect="002D2E2F">
      <w:headerReference w:type="default" r:id="rId13"/>
      <w:footerReference w:type="default" r:id="rId14"/>
      <w:pgSz w:w="11906" w:h="16838"/>
      <w:pgMar w:top="0" w:right="26" w:bottom="0" w:left="0" w:header="708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383" w:rsidRDefault="00865383">
      <w:r>
        <w:separator/>
      </w:r>
    </w:p>
  </w:endnote>
  <w:endnote w:type="continuationSeparator" w:id="0">
    <w:p w:rsidR="00865383" w:rsidRDefault="00865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 Book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41F" w:rsidRPr="00B3059B" w:rsidRDefault="00A960A6" w:rsidP="002D2E2F">
    <w:pPr>
      <w:pStyle w:val="a4"/>
      <w:tabs>
        <w:tab w:val="clear" w:pos="4677"/>
        <w:tab w:val="center" w:pos="2160"/>
      </w:tabs>
      <w:ind w:left="540" w:right="540"/>
      <w:jc w:val="right"/>
      <w:rPr>
        <w:rFonts w:ascii="Verdana" w:hAnsi="Verdana"/>
        <w:noProof/>
      </w:rPr>
    </w:pPr>
    <w:r>
      <w:rPr>
        <w:rFonts w:ascii="Verdana" w:hAnsi="Verdana"/>
        <w:noProof/>
        <w:lang w:eastAsia="en-US" w:bidi="he-IL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228600</wp:posOffset>
              </wp:positionH>
              <wp:positionV relativeFrom="paragraph">
                <wp:posOffset>-123190</wp:posOffset>
              </wp:positionV>
              <wp:extent cx="7086600" cy="0"/>
              <wp:effectExtent l="9525" t="5080" r="9525" b="13970"/>
              <wp:wrapNone/>
              <wp:docPr id="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86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4114FA" id="Line 7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-9.7pt" to="8in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mLG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"/>
          </w:pict>
        </mc:Fallback>
      </mc:AlternateContent>
    </w:r>
    <w:r w:rsidR="00664743" w:rsidRPr="00B3059B">
      <w:rPr>
        <w:rFonts w:ascii="Verdana" w:hAnsi="Verdana"/>
        <w:noProof/>
      </w:rPr>
      <w:t xml:space="preserve"> </w:t>
    </w:r>
    <w:r w:rsidR="00664743" w:rsidRPr="00B3059B">
      <w:rPr>
        <w:rFonts w:ascii="Verdana" w:hAnsi="Verdana"/>
        <w:noProof/>
      </w:rPr>
      <w:fldChar w:fldCharType="begin"/>
    </w:r>
    <w:r w:rsidR="00664743" w:rsidRPr="00B3059B">
      <w:rPr>
        <w:rFonts w:ascii="Verdana" w:hAnsi="Verdana"/>
        <w:noProof/>
      </w:rPr>
      <w:instrText xml:space="preserve"> PAGE </w:instrText>
    </w:r>
    <w:r w:rsidR="00664743" w:rsidRPr="00B3059B">
      <w:rPr>
        <w:rFonts w:ascii="Verdana" w:hAnsi="Verdana"/>
        <w:noProof/>
      </w:rPr>
      <w:fldChar w:fldCharType="separate"/>
    </w:r>
    <w:r w:rsidR="00B737D3">
      <w:rPr>
        <w:rFonts w:ascii="Verdana" w:hAnsi="Verdana"/>
        <w:noProof/>
      </w:rPr>
      <w:t>4</w:t>
    </w:r>
    <w:r w:rsidR="00664743" w:rsidRPr="00B3059B">
      <w:rPr>
        <w:rFonts w:ascii="Verdana" w:hAnsi="Verdana"/>
        <w:noProof/>
      </w:rPr>
      <w:fldChar w:fldCharType="end"/>
    </w:r>
    <w:r w:rsidR="00664743" w:rsidRPr="00B3059B">
      <w:rPr>
        <w:rFonts w:ascii="Verdana" w:hAnsi="Verdana"/>
        <w:noProof/>
      </w:rPr>
      <w:t xml:space="preserve"> </w:t>
    </w:r>
  </w:p>
  <w:p w:rsidR="002D2E2F" w:rsidRPr="00B3059B" w:rsidRDefault="002D2E2F" w:rsidP="002D2E2F">
    <w:pPr>
      <w:pStyle w:val="a4"/>
      <w:tabs>
        <w:tab w:val="clear" w:pos="4677"/>
        <w:tab w:val="center" w:pos="2160"/>
      </w:tabs>
      <w:ind w:left="540" w:right="540"/>
      <w:rPr>
        <w:rFonts w:ascii="Verdana" w:hAnsi="Verdana"/>
      </w:rPr>
    </w:pPr>
    <w:r w:rsidRPr="00B3059B">
      <w:rPr>
        <w:rFonts w:ascii="Verdana" w:hAnsi="Verdana" w:cs="Arial"/>
        <w:color w:val="000000"/>
      </w:rPr>
      <w:t>Document Name</w:t>
    </w:r>
    <w:r w:rsidRPr="00B3059B">
      <w:rPr>
        <w:rFonts w:ascii="Verdana" w:hAnsi="Verdana" w:cs="Arial"/>
        <w:color w:val="000000"/>
      </w:rPr>
      <w:br/>
      <w:t>Your Company Name (C) Copyright (Print Date)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383" w:rsidRDefault="00865383">
      <w:r>
        <w:separator/>
      </w:r>
    </w:p>
  </w:footnote>
  <w:footnote w:type="continuationSeparator" w:id="0">
    <w:p w:rsidR="00865383" w:rsidRDefault="00865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E2F" w:rsidRPr="00B3059B" w:rsidRDefault="002D2E2F" w:rsidP="002D2E2F">
    <w:pPr>
      <w:pStyle w:val="a3"/>
      <w:ind w:left="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3D0E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3D530E"/>
    <w:multiLevelType w:val="hybridMultilevel"/>
    <w:tmpl w:val="BEA2F66A"/>
    <w:lvl w:ilvl="0" w:tplc="4A2E454A"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A4D40"/>
    <w:multiLevelType w:val="hybridMultilevel"/>
    <w:tmpl w:val="862EFD88"/>
    <w:lvl w:ilvl="0" w:tplc="333CD388"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>
      <o:colormru v:ext="edit" colors="#d24d06,#cd6724,#ddd,#efa82c,#cd9b17,#f7e8c7,#ff8001,#fad43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E94"/>
    <w:rsid w:val="0003594A"/>
    <w:rsid w:val="0005772C"/>
    <w:rsid w:val="000700BE"/>
    <w:rsid w:val="0008305E"/>
    <w:rsid w:val="000A0694"/>
    <w:rsid w:val="000A06FB"/>
    <w:rsid w:val="000A0B9C"/>
    <w:rsid w:val="000A5119"/>
    <w:rsid w:val="000D287E"/>
    <w:rsid w:val="000D28C5"/>
    <w:rsid w:val="000D42B4"/>
    <w:rsid w:val="001026CF"/>
    <w:rsid w:val="001031AE"/>
    <w:rsid w:val="001040E6"/>
    <w:rsid w:val="00105DAB"/>
    <w:rsid w:val="00110552"/>
    <w:rsid w:val="0011292B"/>
    <w:rsid w:val="00121780"/>
    <w:rsid w:val="00137852"/>
    <w:rsid w:val="001511BD"/>
    <w:rsid w:val="001629C6"/>
    <w:rsid w:val="00170756"/>
    <w:rsid w:val="00186BD1"/>
    <w:rsid w:val="00196281"/>
    <w:rsid w:val="001A17BC"/>
    <w:rsid w:val="001D4728"/>
    <w:rsid w:val="001E3679"/>
    <w:rsid w:val="00233CCF"/>
    <w:rsid w:val="00245FB0"/>
    <w:rsid w:val="00251B35"/>
    <w:rsid w:val="00277ADB"/>
    <w:rsid w:val="0028061D"/>
    <w:rsid w:val="002810D4"/>
    <w:rsid w:val="002A4F43"/>
    <w:rsid w:val="002D2E2F"/>
    <w:rsid w:val="002D7216"/>
    <w:rsid w:val="003776DF"/>
    <w:rsid w:val="00395555"/>
    <w:rsid w:val="003A55BD"/>
    <w:rsid w:val="003B02D1"/>
    <w:rsid w:val="003B06ED"/>
    <w:rsid w:val="003B29CE"/>
    <w:rsid w:val="003D6202"/>
    <w:rsid w:val="003E46D9"/>
    <w:rsid w:val="003F320B"/>
    <w:rsid w:val="003F538E"/>
    <w:rsid w:val="00400226"/>
    <w:rsid w:val="00401598"/>
    <w:rsid w:val="004248D6"/>
    <w:rsid w:val="004413B9"/>
    <w:rsid w:val="004478A2"/>
    <w:rsid w:val="00456B8A"/>
    <w:rsid w:val="00462184"/>
    <w:rsid w:val="0046341C"/>
    <w:rsid w:val="00464EAF"/>
    <w:rsid w:val="00487531"/>
    <w:rsid w:val="00490C12"/>
    <w:rsid w:val="004A61C2"/>
    <w:rsid w:val="004A73BF"/>
    <w:rsid w:val="004B47FE"/>
    <w:rsid w:val="004D6307"/>
    <w:rsid w:val="004F6FD5"/>
    <w:rsid w:val="00514254"/>
    <w:rsid w:val="005312DD"/>
    <w:rsid w:val="00542408"/>
    <w:rsid w:val="005428E2"/>
    <w:rsid w:val="005521D8"/>
    <w:rsid w:val="005659D2"/>
    <w:rsid w:val="005727E9"/>
    <w:rsid w:val="005B2F01"/>
    <w:rsid w:val="005D28FC"/>
    <w:rsid w:val="005D4644"/>
    <w:rsid w:val="005D5995"/>
    <w:rsid w:val="005D7A8C"/>
    <w:rsid w:val="005F0D10"/>
    <w:rsid w:val="00613870"/>
    <w:rsid w:val="00620AD1"/>
    <w:rsid w:val="0062270E"/>
    <w:rsid w:val="0065314E"/>
    <w:rsid w:val="00664743"/>
    <w:rsid w:val="0066658E"/>
    <w:rsid w:val="00670CBA"/>
    <w:rsid w:val="006877B6"/>
    <w:rsid w:val="006B053E"/>
    <w:rsid w:val="006E5E42"/>
    <w:rsid w:val="00712871"/>
    <w:rsid w:val="00713057"/>
    <w:rsid w:val="00714ED1"/>
    <w:rsid w:val="0074259F"/>
    <w:rsid w:val="00785EF6"/>
    <w:rsid w:val="00786C53"/>
    <w:rsid w:val="007C62CF"/>
    <w:rsid w:val="007D088D"/>
    <w:rsid w:val="007D5AC1"/>
    <w:rsid w:val="00807046"/>
    <w:rsid w:val="00815DCC"/>
    <w:rsid w:val="00826808"/>
    <w:rsid w:val="00846BFF"/>
    <w:rsid w:val="00861633"/>
    <w:rsid w:val="00861F16"/>
    <w:rsid w:val="00865383"/>
    <w:rsid w:val="008A2396"/>
    <w:rsid w:val="008B0543"/>
    <w:rsid w:val="008D5AE9"/>
    <w:rsid w:val="008E3137"/>
    <w:rsid w:val="00911927"/>
    <w:rsid w:val="00916CC1"/>
    <w:rsid w:val="00917178"/>
    <w:rsid w:val="009213E1"/>
    <w:rsid w:val="00957114"/>
    <w:rsid w:val="009C4667"/>
    <w:rsid w:val="009E6C07"/>
    <w:rsid w:val="009F1533"/>
    <w:rsid w:val="00A31FBA"/>
    <w:rsid w:val="00A32C1E"/>
    <w:rsid w:val="00A333CF"/>
    <w:rsid w:val="00A37E8F"/>
    <w:rsid w:val="00A570C2"/>
    <w:rsid w:val="00A80198"/>
    <w:rsid w:val="00A960A6"/>
    <w:rsid w:val="00AE631F"/>
    <w:rsid w:val="00AE66E4"/>
    <w:rsid w:val="00AF7E94"/>
    <w:rsid w:val="00B22718"/>
    <w:rsid w:val="00B23772"/>
    <w:rsid w:val="00B250EE"/>
    <w:rsid w:val="00B267F5"/>
    <w:rsid w:val="00B3059B"/>
    <w:rsid w:val="00B30707"/>
    <w:rsid w:val="00B30918"/>
    <w:rsid w:val="00B62F80"/>
    <w:rsid w:val="00B737D3"/>
    <w:rsid w:val="00B827F7"/>
    <w:rsid w:val="00BA797B"/>
    <w:rsid w:val="00BC7C6A"/>
    <w:rsid w:val="00BE34C5"/>
    <w:rsid w:val="00BE612A"/>
    <w:rsid w:val="00BF3930"/>
    <w:rsid w:val="00C21369"/>
    <w:rsid w:val="00C25A3E"/>
    <w:rsid w:val="00C26EE4"/>
    <w:rsid w:val="00C27CCF"/>
    <w:rsid w:val="00C3414C"/>
    <w:rsid w:val="00C3734D"/>
    <w:rsid w:val="00C413DE"/>
    <w:rsid w:val="00C56D4E"/>
    <w:rsid w:val="00C751CB"/>
    <w:rsid w:val="00C875D7"/>
    <w:rsid w:val="00CA36A0"/>
    <w:rsid w:val="00CB0577"/>
    <w:rsid w:val="00CB074A"/>
    <w:rsid w:val="00CD3768"/>
    <w:rsid w:val="00CD42AA"/>
    <w:rsid w:val="00CD6687"/>
    <w:rsid w:val="00CE1F92"/>
    <w:rsid w:val="00D01B48"/>
    <w:rsid w:val="00D0219C"/>
    <w:rsid w:val="00D278F8"/>
    <w:rsid w:val="00D3445C"/>
    <w:rsid w:val="00D83470"/>
    <w:rsid w:val="00DB4667"/>
    <w:rsid w:val="00DB49CD"/>
    <w:rsid w:val="00E06F59"/>
    <w:rsid w:val="00E140AC"/>
    <w:rsid w:val="00E50264"/>
    <w:rsid w:val="00E55666"/>
    <w:rsid w:val="00E9456D"/>
    <w:rsid w:val="00EA07D3"/>
    <w:rsid w:val="00EA264C"/>
    <w:rsid w:val="00EB1FAE"/>
    <w:rsid w:val="00EC0717"/>
    <w:rsid w:val="00EF3F37"/>
    <w:rsid w:val="00F0441F"/>
    <w:rsid w:val="00F331F5"/>
    <w:rsid w:val="00F406CE"/>
    <w:rsid w:val="00F515E5"/>
    <w:rsid w:val="00F61598"/>
    <w:rsid w:val="00F668BF"/>
    <w:rsid w:val="00F67D3A"/>
    <w:rsid w:val="00F85424"/>
    <w:rsid w:val="00F902F6"/>
    <w:rsid w:val="00F9296A"/>
    <w:rsid w:val="00F93A18"/>
    <w:rsid w:val="00FA7A4B"/>
    <w:rsid w:val="00FB40E4"/>
    <w:rsid w:val="00FB435D"/>
    <w:rsid w:val="00FD5515"/>
    <w:rsid w:val="00FE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24d06,#cd6724,#ddd,#efa82c,#cd9b17,#f7e8c7,#ff8001,#fad431"/>
    </o:shapedefaults>
    <o:shapelayout v:ext="edit">
      <o:idmap v:ext="edit" data="1"/>
    </o:shapelayout>
  </w:shapeDefaults>
  <w:decimalSymbol w:val="."/>
  <w:listSeparator w:val=","/>
  <w14:docId w14:val="16210C77"/>
  <w15:docId w15:val="{ECA2C834-439C-4207-8ABA-BEEC592B6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ko-KR" w:bidi="ar-SA"/>
    </w:rPr>
  </w:style>
  <w:style w:type="paragraph" w:styleId="1">
    <w:name w:val="heading 1"/>
    <w:basedOn w:val="a"/>
    <w:next w:val="a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"/>
    <w:basedOn w:val="a"/>
    <w:rsid w:val="00D278F8"/>
  </w:style>
  <w:style w:type="paragraph" w:styleId="a3">
    <w:name w:val="header"/>
    <w:basedOn w:val="a"/>
    <w:rsid w:val="007D5AC1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a0"/>
    <w:rsid w:val="001A17BC"/>
  </w:style>
  <w:style w:type="character" w:customStyle="1" w:styleId="howc">
    <w:name w:val="howc"/>
    <w:basedOn w:val="a0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 w:bidi="ar-SA"/>
    </w:rPr>
  </w:style>
  <w:style w:type="character" w:styleId="Hyperlink">
    <w:name w:val="Hyperlink"/>
    <w:rsid w:val="00170756"/>
    <w:rPr>
      <w:color w:val="0000FF"/>
      <w:u w:val="single"/>
    </w:rPr>
  </w:style>
  <w:style w:type="paragraph" w:customStyle="1" w:styleId="MyHeadtitle">
    <w:name w:val="My Head title"/>
    <w:basedOn w:val="1"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a5">
    <w:name w:val="page number"/>
    <w:basedOn w:val="a0"/>
    <w:rsid w:val="00F0441F"/>
  </w:style>
  <w:style w:type="paragraph" w:styleId="a6">
    <w:name w:val="List Paragraph"/>
    <w:basedOn w:val="a"/>
    <w:uiPriority w:val="34"/>
    <w:qFormat/>
    <w:rsid w:val="00112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poweredtemplate.com/word-templates/technology-computers/11977/0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weredtemplate.com/word-templates/technology-computers/11977/0/index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iv\Downloads\w11977\template-wor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template-word.dotx</Template>
  <TotalTime>1</TotalTime>
  <Pages>4</Pages>
  <Words>22</Words>
  <Characters>115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PowerPoint Template</vt:lpstr>
      <vt:lpstr>PowerPoint Template</vt:lpstr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subject/>
  <dc:creator>משתמש</dc:creator>
  <cp:keywords/>
  <dc:description/>
  <cp:lastModifiedBy>משתמש</cp:lastModifiedBy>
  <cp:revision>2</cp:revision>
  <dcterms:created xsi:type="dcterms:W3CDTF">2022-06-21T16:08:00Z</dcterms:created>
  <dcterms:modified xsi:type="dcterms:W3CDTF">2022-06-21T16:08:00Z</dcterms:modified>
</cp:coreProperties>
</file>